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1C2DA" w14:textId="77777777" w:rsidR="006861E9" w:rsidRDefault="00D127BE" w:rsidP="006861E9">
      <w:pPr>
        <w:jc w:val="center"/>
        <w:rPr>
          <w:rFonts w:ascii="华文行楷" w:eastAsia="华文行楷"/>
          <w:sz w:val="38"/>
          <w:szCs w:val="30"/>
        </w:rPr>
      </w:pPr>
      <w:r>
        <w:rPr>
          <w:rFonts w:ascii="华文行楷" w:eastAsia="华文行楷" w:hint="eastAsia"/>
          <w:sz w:val="38"/>
          <w:szCs w:val="30"/>
        </w:rPr>
        <w:t>计算机与人工智能</w:t>
      </w:r>
      <w:r w:rsidR="006861E9" w:rsidRPr="00626232">
        <w:rPr>
          <w:rFonts w:ascii="华文行楷" w:eastAsia="华文行楷" w:hint="eastAsia"/>
          <w:sz w:val="38"/>
          <w:szCs w:val="30"/>
        </w:rPr>
        <w:t>学院</w:t>
      </w:r>
      <w:r w:rsidR="005207A8">
        <w:rPr>
          <w:rFonts w:ascii="华文行楷" w:eastAsia="华文行楷" w:hint="eastAsia"/>
          <w:sz w:val="38"/>
          <w:szCs w:val="30"/>
        </w:rPr>
        <w:t xml:space="preserve"> </w:t>
      </w:r>
      <w:r>
        <w:rPr>
          <w:rFonts w:ascii="华文行楷" w:eastAsia="华文行楷" w:hint="eastAsia"/>
          <w:sz w:val="38"/>
          <w:szCs w:val="30"/>
        </w:rPr>
        <w:t>人工智能</w:t>
      </w:r>
      <w:r w:rsidR="005207A8">
        <w:rPr>
          <w:rFonts w:ascii="华文行楷" w:eastAsia="华文行楷" w:hint="eastAsia"/>
          <w:sz w:val="38"/>
          <w:szCs w:val="30"/>
        </w:rPr>
        <w:t>系</w:t>
      </w:r>
    </w:p>
    <w:p w14:paraId="7F3D124A" w14:textId="77777777" w:rsidR="006861E9" w:rsidRDefault="00275B84" w:rsidP="00544AAD">
      <w:pPr>
        <w:pStyle w:val="1"/>
        <w:spacing w:before="120" w:after="120" w:line="48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《项目工程实践》</w:t>
      </w:r>
      <w:r w:rsidR="00571707">
        <w:rPr>
          <w:rFonts w:ascii="黑体" w:eastAsia="黑体" w:hint="eastAsia"/>
          <w:sz w:val="36"/>
          <w:szCs w:val="36"/>
        </w:rPr>
        <w:t>成果登记表</w:t>
      </w:r>
    </w:p>
    <w:p w14:paraId="64F3A3B5" w14:textId="77777777" w:rsidR="00275B84" w:rsidRDefault="00275B84" w:rsidP="006861E9">
      <w:pPr>
        <w:jc w:val="center"/>
        <w:rPr>
          <w:rFonts w:ascii="黑体" w:eastAsia="黑体"/>
          <w:sz w:val="24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1"/>
        <w:gridCol w:w="846"/>
        <w:gridCol w:w="837"/>
        <w:gridCol w:w="970"/>
        <w:gridCol w:w="1724"/>
        <w:gridCol w:w="2708"/>
      </w:tblGrid>
      <w:tr w:rsidR="00CC0B8C" w:rsidRPr="007E4A72" w14:paraId="1FF1E69E" w14:textId="77777777" w:rsidTr="008F2724">
        <w:tc>
          <w:tcPr>
            <w:tcW w:w="1242" w:type="dxa"/>
            <w:shd w:val="clear" w:color="auto" w:fill="auto"/>
          </w:tcPr>
          <w:p w14:paraId="71DC3649" w14:textId="77777777" w:rsidR="00571707" w:rsidRPr="007E4A72" w:rsidRDefault="00571707" w:rsidP="008F2724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专业</w:t>
            </w:r>
          </w:p>
        </w:tc>
        <w:tc>
          <w:tcPr>
            <w:tcW w:w="2694" w:type="dxa"/>
            <w:gridSpan w:val="3"/>
            <w:shd w:val="clear" w:color="auto" w:fill="auto"/>
          </w:tcPr>
          <w:p w14:paraId="281B7F10" w14:textId="1FE99292" w:rsidR="00571707" w:rsidRPr="007E4A72" w:rsidRDefault="003C37E4" w:rsidP="00FD5F93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物联网工程</w:t>
            </w:r>
          </w:p>
        </w:tc>
        <w:tc>
          <w:tcPr>
            <w:tcW w:w="1779" w:type="dxa"/>
            <w:shd w:val="clear" w:color="auto" w:fill="auto"/>
          </w:tcPr>
          <w:p w14:paraId="41E65C0F" w14:textId="77777777" w:rsidR="00571707" w:rsidRPr="007E4A72" w:rsidRDefault="00571707" w:rsidP="008F2724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班级</w:t>
            </w:r>
          </w:p>
        </w:tc>
        <w:tc>
          <w:tcPr>
            <w:tcW w:w="2807" w:type="dxa"/>
            <w:shd w:val="clear" w:color="auto" w:fill="auto"/>
          </w:tcPr>
          <w:p w14:paraId="3D667DB9" w14:textId="4A9CA294" w:rsidR="00571707" w:rsidRPr="007E4A72" w:rsidRDefault="003C37E4" w:rsidP="008F2724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21级物联网工程</w:t>
            </w:r>
          </w:p>
        </w:tc>
      </w:tr>
      <w:tr w:rsidR="00CC0B8C" w:rsidRPr="007E4A72" w14:paraId="1F645CE0" w14:textId="77777777" w:rsidTr="008F2724">
        <w:tc>
          <w:tcPr>
            <w:tcW w:w="1242" w:type="dxa"/>
            <w:shd w:val="clear" w:color="auto" w:fill="auto"/>
          </w:tcPr>
          <w:p w14:paraId="1E290F05" w14:textId="77777777" w:rsidR="00571707" w:rsidRDefault="00571707" w:rsidP="008F2724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学号</w:t>
            </w:r>
          </w:p>
        </w:tc>
        <w:tc>
          <w:tcPr>
            <w:tcW w:w="2694" w:type="dxa"/>
            <w:gridSpan w:val="3"/>
            <w:shd w:val="clear" w:color="auto" w:fill="auto"/>
          </w:tcPr>
          <w:p w14:paraId="28320191" w14:textId="59BC26AB" w:rsidR="00571707" w:rsidRPr="007E4A72" w:rsidRDefault="003C37E4" w:rsidP="008F2724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20210070128</w:t>
            </w:r>
          </w:p>
        </w:tc>
        <w:tc>
          <w:tcPr>
            <w:tcW w:w="1779" w:type="dxa"/>
            <w:shd w:val="clear" w:color="auto" w:fill="auto"/>
          </w:tcPr>
          <w:p w14:paraId="2172EDD8" w14:textId="77777777" w:rsidR="00571707" w:rsidRDefault="00571707" w:rsidP="008F2724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姓名</w:t>
            </w:r>
          </w:p>
        </w:tc>
        <w:tc>
          <w:tcPr>
            <w:tcW w:w="2807" w:type="dxa"/>
            <w:shd w:val="clear" w:color="auto" w:fill="auto"/>
          </w:tcPr>
          <w:p w14:paraId="511B4CF6" w14:textId="4F71643F" w:rsidR="00571707" w:rsidRPr="007E4A72" w:rsidRDefault="003C37E4" w:rsidP="008F2724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莫均鑫</w:t>
            </w:r>
          </w:p>
        </w:tc>
      </w:tr>
      <w:tr w:rsidR="00345752" w:rsidRPr="007E4A72" w14:paraId="0E47ADCC" w14:textId="77777777" w:rsidTr="005C24E6">
        <w:tc>
          <w:tcPr>
            <w:tcW w:w="2093" w:type="dxa"/>
            <w:gridSpan w:val="2"/>
            <w:shd w:val="clear" w:color="auto" w:fill="auto"/>
          </w:tcPr>
          <w:p w14:paraId="684BB93E" w14:textId="77777777" w:rsidR="00345752" w:rsidRPr="007E4A72" w:rsidRDefault="00571707" w:rsidP="00BD2D5B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项目编号</w:t>
            </w:r>
          </w:p>
        </w:tc>
        <w:tc>
          <w:tcPr>
            <w:tcW w:w="6429" w:type="dxa"/>
            <w:gridSpan w:val="4"/>
            <w:shd w:val="clear" w:color="auto" w:fill="auto"/>
          </w:tcPr>
          <w:p w14:paraId="3C0E5E62" w14:textId="10E00B6B" w:rsidR="00345752" w:rsidRPr="007E4A72" w:rsidRDefault="00FD5F93" w:rsidP="00BD2D5B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983</w:t>
            </w:r>
          </w:p>
        </w:tc>
      </w:tr>
      <w:tr w:rsidR="00571707" w:rsidRPr="007E4A72" w14:paraId="3C380C6C" w14:textId="77777777" w:rsidTr="005C24E6">
        <w:tc>
          <w:tcPr>
            <w:tcW w:w="2093" w:type="dxa"/>
            <w:gridSpan w:val="2"/>
            <w:shd w:val="clear" w:color="auto" w:fill="auto"/>
          </w:tcPr>
          <w:p w14:paraId="6EE31691" w14:textId="77777777" w:rsidR="00571707" w:rsidRDefault="00571707" w:rsidP="00BD2D5B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项目名称</w:t>
            </w:r>
          </w:p>
        </w:tc>
        <w:tc>
          <w:tcPr>
            <w:tcW w:w="6429" w:type="dxa"/>
            <w:gridSpan w:val="4"/>
            <w:shd w:val="clear" w:color="auto" w:fill="auto"/>
          </w:tcPr>
          <w:p w14:paraId="18E5A001" w14:textId="078A442E" w:rsidR="00571707" w:rsidRPr="007E4A72" w:rsidRDefault="00FD5F93" w:rsidP="00BD2D5B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远程控制智能门禁系统</w:t>
            </w:r>
          </w:p>
        </w:tc>
      </w:tr>
      <w:tr w:rsidR="00C108CF" w:rsidRPr="007E4A72" w14:paraId="09BD6BBD" w14:textId="77777777" w:rsidTr="008F2724">
        <w:tc>
          <w:tcPr>
            <w:tcW w:w="1242" w:type="dxa"/>
            <w:shd w:val="clear" w:color="auto" w:fill="auto"/>
          </w:tcPr>
          <w:p w14:paraId="4D415EB4" w14:textId="77777777" w:rsidR="00571707" w:rsidRPr="007E4A72" w:rsidRDefault="00571707" w:rsidP="00BD2D5B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序号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FDB0691" w14:textId="77777777" w:rsidR="00571707" w:rsidRPr="007E4A72" w:rsidRDefault="00571707" w:rsidP="00571707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成果类型</w:t>
            </w:r>
          </w:p>
        </w:tc>
        <w:tc>
          <w:tcPr>
            <w:tcW w:w="5579" w:type="dxa"/>
            <w:gridSpan w:val="3"/>
            <w:shd w:val="clear" w:color="auto" w:fill="auto"/>
          </w:tcPr>
          <w:p w14:paraId="7097C715" w14:textId="77777777" w:rsidR="00571707" w:rsidRPr="007E4A72" w:rsidRDefault="00571707" w:rsidP="00BD2D5B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成果描述</w:t>
            </w:r>
          </w:p>
        </w:tc>
      </w:tr>
      <w:tr w:rsidR="00C108CF" w:rsidRPr="007E4A72" w14:paraId="0A163AB5" w14:textId="77777777" w:rsidTr="001D2FC7">
        <w:trPr>
          <w:trHeight w:val="982"/>
        </w:trPr>
        <w:tc>
          <w:tcPr>
            <w:tcW w:w="1242" w:type="dxa"/>
            <w:shd w:val="clear" w:color="auto" w:fill="auto"/>
          </w:tcPr>
          <w:p w14:paraId="42DAF5EC" w14:textId="220EDA81" w:rsidR="00571707" w:rsidRDefault="00CC0B8C" w:rsidP="00BD2D5B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519246A" w14:textId="361BD3F6" w:rsidR="00571707" w:rsidRDefault="00CC0B8C" w:rsidP="00571707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普通</w:t>
            </w:r>
          </w:p>
        </w:tc>
        <w:tc>
          <w:tcPr>
            <w:tcW w:w="5579" w:type="dxa"/>
            <w:gridSpan w:val="3"/>
            <w:shd w:val="clear" w:color="auto" w:fill="auto"/>
          </w:tcPr>
          <w:p w14:paraId="1096F3DE" w14:textId="4BEA782A" w:rsidR="00571707" w:rsidRDefault="00CC0B8C" w:rsidP="00BD2D5B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实现按键模块的密码输入解锁功能</w:t>
            </w:r>
          </w:p>
        </w:tc>
      </w:tr>
      <w:tr w:rsidR="00C108CF" w:rsidRPr="007E4A72" w14:paraId="3CD21521" w14:textId="77777777" w:rsidTr="001D2FC7">
        <w:trPr>
          <w:trHeight w:val="981"/>
        </w:trPr>
        <w:tc>
          <w:tcPr>
            <w:tcW w:w="1242" w:type="dxa"/>
            <w:shd w:val="clear" w:color="auto" w:fill="auto"/>
          </w:tcPr>
          <w:p w14:paraId="11D6E7EE" w14:textId="649F4B53" w:rsidR="001D2FC7" w:rsidRDefault="00CC0B8C" w:rsidP="00BD2D5B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2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C8C5572" w14:textId="7D270A21" w:rsidR="001D2FC7" w:rsidRDefault="00CC0B8C" w:rsidP="00571707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普通</w:t>
            </w:r>
          </w:p>
        </w:tc>
        <w:tc>
          <w:tcPr>
            <w:tcW w:w="5579" w:type="dxa"/>
            <w:gridSpan w:val="3"/>
            <w:shd w:val="clear" w:color="auto" w:fill="auto"/>
          </w:tcPr>
          <w:p w14:paraId="2EB6FB43" w14:textId="29C7B2B1" w:rsidR="001D2FC7" w:rsidRDefault="00CC0B8C" w:rsidP="00BD2D5B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实现指纹录入，删除，解锁功能</w:t>
            </w:r>
          </w:p>
        </w:tc>
      </w:tr>
      <w:tr w:rsidR="00C108CF" w:rsidRPr="007E4A72" w14:paraId="46A358D9" w14:textId="77777777" w:rsidTr="001D2FC7">
        <w:trPr>
          <w:trHeight w:val="967"/>
        </w:trPr>
        <w:tc>
          <w:tcPr>
            <w:tcW w:w="1242" w:type="dxa"/>
            <w:shd w:val="clear" w:color="auto" w:fill="auto"/>
          </w:tcPr>
          <w:p w14:paraId="62815A05" w14:textId="678E7D67" w:rsidR="001D2FC7" w:rsidRDefault="00CC0B8C" w:rsidP="00BD2D5B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3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7675327" w14:textId="13A622B7" w:rsidR="001D2FC7" w:rsidRDefault="00CC0B8C" w:rsidP="00571707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普通</w:t>
            </w:r>
          </w:p>
        </w:tc>
        <w:tc>
          <w:tcPr>
            <w:tcW w:w="5579" w:type="dxa"/>
            <w:gridSpan w:val="3"/>
            <w:shd w:val="clear" w:color="auto" w:fill="auto"/>
          </w:tcPr>
          <w:p w14:paraId="71EDB0C5" w14:textId="4A4FA009" w:rsidR="001D2FC7" w:rsidRDefault="00CC0B8C" w:rsidP="00BD2D5B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hint="eastAsia"/>
                <w:sz w:val="28"/>
              </w:rPr>
              <w:t>完成</w:t>
            </w:r>
            <w:r>
              <w:rPr>
                <w:rFonts w:hint="eastAsia"/>
                <w:sz w:val="28"/>
              </w:rPr>
              <w:t>RFID</w:t>
            </w:r>
            <w:r>
              <w:rPr>
                <w:rFonts w:hint="eastAsia"/>
                <w:sz w:val="28"/>
              </w:rPr>
              <w:t>的录入和删除功能</w:t>
            </w:r>
          </w:p>
        </w:tc>
      </w:tr>
      <w:tr w:rsidR="00C108CF" w:rsidRPr="007E4A72" w14:paraId="28114B61" w14:textId="77777777" w:rsidTr="001D2FC7">
        <w:trPr>
          <w:trHeight w:val="982"/>
        </w:trPr>
        <w:tc>
          <w:tcPr>
            <w:tcW w:w="1242" w:type="dxa"/>
            <w:shd w:val="clear" w:color="auto" w:fill="auto"/>
          </w:tcPr>
          <w:p w14:paraId="03944A3D" w14:textId="4F5E899F" w:rsidR="001D2FC7" w:rsidRDefault="00CC0B8C" w:rsidP="00BD2D5B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4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AF0AB9F" w14:textId="34710E33" w:rsidR="001D2FC7" w:rsidRDefault="00CC0B8C" w:rsidP="00571707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普通</w:t>
            </w:r>
          </w:p>
        </w:tc>
        <w:tc>
          <w:tcPr>
            <w:tcW w:w="5579" w:type="dxa"/>
            <w:gridSpan w:val="3"/>
            <w:shd w:val="clear" w:color="auto" w:fill="auto"/>
          </w:tcPr>
          <w:p w14:paraId="2DF4EC12" w14:textId="2B00A0AC" w:rsidR="001D2FC7" w:rsidRDefault="00C108CF" w:rsidP="00BD2D5B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  <w:r>
              <w:rPr>
                <w:rFonts w:ascii="宋体" w:hAnsi="宋体" w:hint="eastAsia"/>
                <w:sz w:val="28"/>
                <w:szCs w:val="36"/>
              </w:rPr>
              <w:t>实现利用app远程解锁功能</w:t>
            </w:r>
          </w:p>
        </w:tc>
      </w:tr>
      <w:tr w:rsidR="00C108CF" w:rsidRPr="007E4A72" w14:paraId="285113A7" w14:textId="77777777" w:rsidTr="001D2FC7">
        <w:trPr>
          <w:trHeight w:val="982"/>
        </w:trPr>
        <w:tc>
          <w:tcPr>
            <w:tcW w:w="1242" w:type="dxa"/>
            <w:shd w:val="clear" w:color="auto" w:fill="auto"/>
          </w:tcPr>
          <w:p w14:paraId="3A857DBD" w14:textId="77777777" w:rsidR="001D2FC7" w:rsidRDefault="001D2FC7" w:rsidP="00BD2D5B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2E3589A9" w14:textId="77777777" w:rsidR="001D2FC7" w:rsidRDefault="001D2FC7" w:rsidP="00571707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</w:p>
        </w:tc>
        <w:tc>
          <w:tcPr>
            <w:tcW w:w="5579" w:type="dxa"/>
            <w:gridSpan w:val="3"/>
            <w:shd w:val="clear" w:color="auto" w:fill="auto"/>
          </w:tcPr>
          <w:p w14:paraId="56EEF59B" w14:textId="77777777" w:rsidR="001D2FC7" w:rsidRDefault="001D2FC7" w:rsidP="00BD2D5B">
            <w:pPr>
              <w:jc w:val="center"/>
              <w:rPr>
                <w:rFonts w:ascii="宋体" w:hAnsi="宋体" w:hint="eastAsia"/>
                <w:sz w:val="28"/>
                <w:szCs w:val="36"/>
              </w:rPr>
            </w:pPr>
          </w:p>
        </w:tc>
      </w:tr>
    </w:tbl>
    <w:p w14:paraId="496BA710" w14:textId="77777777" w:rsidR="00827D09" w:rsidRPr="00544AAD" w:rsidRDefault="00827D09" w:rsidP="006861E9">
      <w:pPr>
        <w:jc w:val="center"/>
        <w:rPr>
          <w:rFonts w:ascii="黑体" w:eastAsia="黑体"/>
          <w:sz w:val="24"/>
          <w:szCs w:val="36"/>
        </w:rPr>
      </w:pPr>
    </w:p>
    <w:sectPr w:rsidR="00827D09" w:rsidRPr="00544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CCE3E" w14:textId="77777777" w:rsidR="00C96AF6" w:rsidRDefault="00C96AF6" w:rsidP="00322034">
      <w:r>
        <w:separator/>
      </w:r>
    </w:p>
  </w:endnote>
  <w:endnote w:type="continuationSeparator" w:id="0">
    <w:p w14:paraId="11ABE899" w14:textId="77777777" w:rsidR="00C96AF6" w:rsidRDefault="00C96AF6" w:rsidP="0032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23E17" w14:textId="77777777" w:rsidR="00C96AF6" w:rsidRDefault="00C96AF6" w:rsidP="00322034">
      <w:r>
        <w:separator/>
      </w:r>
    </w:p>
  </w:footnote>
  <w:footnote w:type="continuationSeparator" w:id="0">
    <w:p w14:paraId="4D17A95B" w14:textId="77777777" w:rsidR="00C96AF6" w:rsidRDefault="00C96AF6" w:rsidP="00322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E4"/>
    <w:rsid w:val="00010A5C"/>
    <w:rsid w:val="00015FF9"/>
    <w:rsid w:val="000331D7"/>
    <w:rsid w:val="00046938"/>
    <w:rsid w:val="00057D7D"/>
    <w:rsid w:val="000779D2"/>
    <w:rsid w:val="00083CE7"/>
    <w:rsid w:val="000919CC"/>
    <w:rsid w:val="000C2683"/>
    <w:rsid w:val="000D5FB9"/>
    <w:rsid w:val="000D7029"/>
    <w:rsid w:val="000E7F53"/>
    <w:rsid w:val="000F1577"/>
    <w:rsid w:val="000F79F1"/>
    <w:rsid w:val="00101F04"/>
    <w:rsid w:val="00102B11"/>
    <w:rsid w:val="00114896"/>
    <w:rsid w:val="0011567C"/>
    <w:rsid w:val="0013209D"/>
    <w:rsid w:val="0014176E"/>
    <w:rsid w:val="00166C2E"/>
    <w:rsid w:val="001849F9"/>
    <w:rsid w:val="001904FC"/>
    <w:rsid w:val="001D2FC7"/>
    <w:rsid w:val="001D698E"/>
    <w:rsid w:val="00206030"/>
    <w:rsid w:val="00212FF9"/>
    <w:rsid w:val="0023528C"/>
    <w:rsid w:val="002471AC"/>
    <w:rsid w:val="00275B84"/>
    <w:rsid w:val="002854F6"/>
    <w:rsid w:val="00296813"/>
    <w:rsid w:val="002A346D"/>
    <w:rsid w:val="002A7764"/>
    <w:rsid w:val="002B4E95"/>
    <w:rsid w:val="002C64D8"/>
    <w:rsid w:val="002E67A7"/>
    <w:rsid w:val="00322034"/>
    <w:rsid w:val="00323339"/>
    <w:rsid w:val="0032531C"/>
    <w:rsid w:val="00345752"/>
    <w:rsid w:val="00350697"/>
    <w:rsid w:val="003679E7"/>
    <w:rsid w:val="00372611"/>
    <w:rsid w:val="00392689"/>
    <w:rsid w:val="00395625"/>
    <w:rsid w:val="003A295F"/>
    <w:rsid w:val="003C37E4"/>
    <w:rsid w:val="00414006"/>
    <w:rsid w:val="00417DEF"/>
    <w:rsid w:val="00443EA6"/>
    <w:rsid w:val="0047390B"/>
    <w:rsid w:val="00475433"/>
    <w:rsid w:val="004777A6"/>
    <w:rsid w:val="00480CE5"/>
    <w:rsid w:val="00482DFB"/>
    <w:rsid w:val="004C1E76"/>
    <w:rsid w:val="004D206B"/>
    <w:rsid w:val="0050525B"/>
    <w:rsid w:val="005061C3"/>
    <w:rsid w:val="0051611A"/>
    <w:rsid w:val="005207A8"/>
    <w:rsid w:val="005232D0"/>
    <w:rsid w:val="00544AAD"/>
    <w:rsid w:val="00554BB8"/>
    <w:rsid w:val="00571707"/>
    <w:rsid w:val="005854A5"/>
    <w:rsid w:val="00596AA8"/>
    <w:rsid w:val="005A21E9"/>
    <w:rsid w:val="005C24E6"/>
    <w:rsid w:val="005D0E03"/>
    <w:rsid w:val="005F0E0A"/>
    <w:rsid w:val="00621966"/>
    <w:rsid w:val="00626232"/>
    <w:rsid w:val="006436EA"/>
    <w:rsid w:val="00650FCF"/>
    <w:rsid w:val="00662EA6"/>
    <w:rsid w:val="006861E9"/>
    <w:rsid w:val="006A30C2"/>
    <w:rsid w:val="006A482F"/>
    <w:rsid w:val="006A728E"/>
    <w:rsid w:val="006E6FA9"/>
    <w:rsid w:val="00714853"/>
    <w:rsid w:val="0072379F"/>
    <w:rsid w:val="00726880"/>
    <w:rsid w:val="00727D2B"/>
    <w:rsid w:val="007336DC"/>
    <w:rsid w:val="00742444"/>
    <w:rsid w:val="00752291"/>
    <w:rsid w:val="0077654F"/>
    <w:rsid w:val="00785700"/>
    <w:rsid w:val="007A6E86"/>
    <w:rsid w:val="007C4CEC"/>
    <w:rsid w:val="007D3EBC"/>
    <w:rsid w:val="007D51C5"/>
    <w:rsid w:val="007D5DBA"/>
    <w:rsid w:val="007E11DB"/>
    <w:rsid w:val="007E4A72"/>
    <w:rsid w:val="007F103A"/>
    <w:rsid w:val="007F3CDF"/>
    <w:rsid w:val="008078EC"/>
    <w:rsid w:val="00817D9F"/>
    <w:rsid w:val="00827D09"/>
    <w:rsid w:val="00846DAD"/>
    <w:rsid w:val="0087459D"/>
    <w:rsid w:val="00874C28"/>
    <w:rsid w:val="008B2108"/>
    <w:rsid w:val="008B4DDC"/>
    <w:rsid w:val="008D6E8E"/>
    <w:rsid w:val="008D719B"/>
    <w:rsid w:val="008E2AFC"/>
    <w:rsid w:val="008F19D8"/>
    <w:rsid w:val="008F2724"/>
    <w:rsid w:val="00914B40"/>
    <w:rsid w:val="00923D34"/>
    <w:rsid w:val="00956F8A"/>
    <w:rsid w:val="0096298A"/>
    <w:rsid w:val="00973EDD"/>
    <w:rsid w:val="00977DA5"/>
    <w:rsid w:val="009913DC"/>
    <w:rsid w:val="00991D9F"/>
    <w:rsid w:val="0099550D"/>
    <w:rsid w:val="009B0CEE"/>
    <w:rsid w:val="009C6AE5"/>
    <w:rsid w:val="00A23178"/>
    <w:rsid w:val="00A67F88"/>
    <w:rsid w:val="00A80AF3"/>
    <w:rsid w:val="00A85FEB"/>
    <w:rsid w:val="00AD6C34"/>
    <w:rsid w:val="00B021F4"/>
    <w:rsid w:val="00B0763F"/>
    <w:rsid w:val="00B23CA0"/>
    <w:rsid w:val="00B2713F"/>
    <w:rsid w:val="00B320D5"/>
    <w:rsid w:val="00B35DC4"/>
    <w:rsid w:val="00B7071E"/>
    <w:rsid w:val="00B85F2B"/>
    <w:rsid w:val="00BA0678"/>
    <w:rsid w:val="00BA5C4E"/>
    <w:rsid w:val="00BC192C"/>
    <w:rsid w:val="00BC41F2"/>
    <w:rsid w:val="00BD2D5B"/>
    <w:rsid w:val="00C00EEC"/>
    <w:rsid w:val="00C02229"/>
    <w:rsid w:val="00C108CF"/>
    <w:rsid w:val="00C12395"/>
    <w:rsid w:val="00C23293"/>
    <w:rsid w:val="00C2329E"/>
    <w:rsid w:val="00C27F3C"/>
    <w:rsid w:val="00C344B3"/>
    <w:rsid w:val="00C50138"/>
    <w:rsid w:val="00C532D9"/>
    <w:rsid w:val="00C55EDD"/>
    <w:rsid w:val="00C84A79"/>
    <w:rsid w:val="00C86590"/>
    <w:rsid w:val="00C910B9"/>
    <w:rsid w:val="00C969A4"/>
    <w:rsid w:val="00C96AF6"/>
    <w:rsid w:val="00CC0B8C"/>
    <w:rsid w:val="00CD0921"/>
    <w:rsid w:val="00CD469D"/>
    <w:rsid w:val="00CD4D24"/>
    <w:rsid w:val="00CE7CA4"/>
    <w:rsid w:val="00CF3613"/>
    <w:rsid w:val="00D127BE"/>
    <w:rsid w:val="00D13D21"/>
    <w:rsid w:val="00D57C30"/>
    <w:rsid w:val="00D91EA0"/>
    <w:rsid w:val="00DA3094"/>
    <w:rsid w:val="00DC373C"/>
    <w:rsid w:val="00DC48A3"/>
    <w:rsid w:val="00DE5CBE"/>
    <w:rsid w:val="00DE6851"/>
    <w:rsid w:val="00E01E55"/>
    <w:rsid w:val="00E2142D"/>
    <w:rsid w:val="00E27DD3"/>
    <w:rsid w:val="00E412EB"/>
    <w:rsid w:val="00E72264"/>
    <w:rsid w:val="00E95A45"/>
    <w:rsid w:val="00EA3962"/>
    <w:rsid w:val="00EB3181"/>
    <w:rsid w:val="00EC42AE"/>
    <w:rsid w:val="00EC60EA"/>
    <w:rsid w:val="00ED32B6"/>
    <w:rsid w:val="00EF6325"/>
    <w:rsid w:val="00F2098F"/>
    <w:rsid w:val="00F263C6"/>
    <w:rsid w:val="00F40B85"/>
    <w:rsid w:val="00F47B70"/>
    <w:rsid w:val="00F50A2D"/>
    <w:rsid w:val="00F652AB"/>
    <w:rsid w:val="00F86D5D"/>
    <w:rsid w:val="00F90208"/>
    <w:rsid w:val="00F954D1"/>
    <w:rsid w:val="00FB4AC5"/>
    <w:rsid w:val="00FC3B31"/>
    <w:rsid w:val="00FD5F93"/>
    <w:rsid w:val="00FE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076B4F"/>
  <w15:chartTrackingRefBased/>
  <w15:docId w15:val="{9E447910-B623-45D3-8339-E78FCC5C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75B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275B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0F15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72379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22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322034"/>
    <w:rPr>
      <w:kern w:val="2"/>
      <w:sz w:val="18"/>
      <w:szCs w:val="18"/>
    </w:rPr>
  </w:style>
  <w:style w:type="paragraph" w:styleId="a5">
    <w:name w:val="footer"/>
    <w:basedOn w:val="a"/>
    <w:link w:val="a6"/>
    <w:rsid w:val="00322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322034"/>
    <w:rPr>
      <w:kern w:val="2"/>
      <w:sz w:val="18"/>
      <w:szCs w:val="18"/>
    </w:rPr>
  </w:style>
  <w:style w:type="character" w:customStyle="1" w:styleId="10">
    <w:name w:val="标题 1 字符"/>
    <w:link w:val="1"/>
    <w:rsid w:val="00275B84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semiHidden/>
    <w:rsid w:val="00275B84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semiHidden/>
    <w:rsid w:val="000F1577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semiHidden/>
    <w:rsid w:val="0072379F"/>
    <w:rPr>
      <w:rFonts w:ascii="Cambria" w:eastAsia="宋体" w:hAnsi="Cambria" w:cs="Times New Roman"/>
      <w:b/>
      <w:bCs/>
      <w:kern w:val="2"/>
      <w:sz w:val="28"/>
      <w:szCs w:val="28"/>
    </w:rPr>
  </w:style>
  <w:style w:type="character" w:styleId="a7">
    <w:name w:val="Hyperlink"/>
    <w:rsid w:val="00973EDD"/>
    <w:rPr>
      <w:color w:val="0000FF"/>
      <w:u w:val="single"/>
    </w:rPr>
  </w:style>
  <w:style w:type="paragraph" w:styleId="a8">
    <w:name w:val="Document Map"/>
    <w:basedOn w:val="a"/>
    <w:link w:val="a9"/>
    <w:rsid w:val="002A346D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2A346D"/>
    <w:rPr>
      <w:rFonts w:ascii="宋体"/>
      <w:kern w:val="2"/>
      <w:sz w:val="18"/>
      <w:szCs w:val="18"/>
    </w:rPr>
  </w:style>
  <w:style w:type="character" w:customStyle="1" w:styleId="aa">
    <w:name w:val="已访问的超链接"/>
    <w:rsid w:val="006436EA"/>
    <w:rPr>
      <w:color w:val="800080"/>
      <w:u w:val="single"/>
    </w:rPr>
  </w:style>
  <w:style w:type="table" w:styleId="ab">
    <w:name w:val="Table Grid"/>
    <w:basedOn w:val="a1"/>
    <w:rsid w:val="00827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slo\Desktop\gc\&#25104;&#26524;&#30331;&#35760;&#3492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成果登记表.dotx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>hope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Lorde sss</dc:creator>
  <cp:keywords/>
  <dc:description/>
  <cp:lastModifiedBy>am</cp:lastModifiedBy>
  <cp:revision>4</cp:revision>
  <cp:lastPrinted>2009-09-24T02:44:00Z</cp:lastPrinted>
  <dcterms:created xsi:type="dcterms:W3CDTF">2024-12-24T09:31:00Z</dcterms:created>
  <dcterms:modified xsi:type="dcterms:W3CDTF">2024-12-31T04:41:00Z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f0bf835804c12ed0c8eda783a82a6bd3efedc0b0aeb4a211ca8f479dd8cbaa5e</vt:lpwstr>
  </property>
</Properties>
</file>